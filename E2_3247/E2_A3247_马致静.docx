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74" w:rsidRDefault="00AC1E74" w:rsidP="0059702A">
      <w:pPr>
        <w:pStyle w:val="ad"/>
        <w:spacing w:beforeLines="500" w:after="240"/>
        <w:rPr>
          <w:sz w:val="24"/>
        </w:rPr>
      </w:pPr>
      <w:r w:rsidRPr="00AC1E74">
        <w:rPr>
          <w:noProof/>
        </w:rPr>
        <w:drawing>
          <wp:inline distT="0" distB="0" distL="0" distR="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59702A">
      <w:pPr>
        <w:spacing w:beforeLines="20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bookmarkStart w:id="0" w:name="_GoBack"/>
      <w:bookmarkEnd w:id="0"/>
      <w:permStart w:id="2" w:edGrp="everyone"/>
      <w:r w:rsidR="003A3EB0">
        <w:rPr>
          <w:rFonts w:ascii="Times New Roman" w:hAnsi="Times New Roman" w:hint="eastAsia"/>
          <w:b/>
          <w:sz w:val="28"/>
          <w:szCs w:val="28"/>
          <w:u w:val="single"/>
        </w:rPr>
        <w:t>马致静</w:t>
      </w:r>
      <w:permEnd w:id="2"/>
      <w:r w:rsidR="003A3EB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 w:rsidR="003A3EB0">
        <w:rPr>
          <w:rFonts w:ascii="Times New Roman" w:hAnsi="Times New Roman" w:hint="eastAsia"/>
          <w:b/>
          <w:sz w:val="28"/>
          <w:szCs w:val="28"/>
          <w:u w:val="single"/>
        </w:rPr>
        <w:t>24320182203247</w:t>
      </w:r>
      <w:permEnd w:id="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" w:edGrp="everyone"/>
      <w:r w:rsidR="003A3EB0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" w:edGrp="everyone"/>
      <w:r w:rsidR="003A3EB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59702A">
      <w:pPr>
        <w:spacing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 w:rsidR="007463A1">
        <w:rPr>
          <w:b/>
          <w:sz w:val="28"/>
          <w:szCs w:val="28"/>
        </w:rPr>
        <w:t>20</w:t>
      </w:r>
      <w:permEnd w:id="7"/>
      <w:r>
        <w:rPr>
          <w:rFonts w:hint="eastAsia"/>
          <w:b/>
          <w:sz w:val="28"/>
          <w:szCs w:val="28"/>
        </w:rPr>
        <w:t>年</w:t>
      </w:r>
      <w:permStart w:id="8" w:edGrp="everyone"/>
      <w:r w:rsidR="003A3EB0">
        <w:rPr>
          <w:rFonts w:hint="eastAsia"/>
          <w:b/>
          <w:sz w:val="28"/>
          <w:szCs w:val="28"/>
        </w:rPr>
        <w:t>03</w:t>
      </w:r>
      <w:permEnd w:id="8"/>
      <w:r>
        <w:rPr>
          <w:rFonts w:hint="eastAsia"/>
          <w:b/>
          <w:sz w:val="28"/>
          <w:szCs w:val="28"/>
        </w:rPr>
        <w:t>月</w:t>
      </w:r>
      <w:permStart w:id="9" w:edGrp="everyone"/>
      <w:r w:rsidR="003A3EB0">
        <w:rPr>
          <w:rFonts w:hint="eastAsia"/>
          <w:b/>
          <w:sz w:val="28"/>
          <w:szCs w:val="28"/>
        </w:rPr>
        <w:t>01</w:t>
      </w:r>
      <w:permEnd w:id="9"/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3A3EB0" w:rsidRPr="00D328C3" w:rsidRDefault="003A3EB0" w:rsidP="00D328C3">
      <w:pPr>
        <w:pStyle w:val="a0"/>
        <w:spacing w:before="120" w:after="120"/>
        <w:ind w:firstLine="480"/>
      </w:pPr>
      <w:permStart w:id="10" w:edGrp="everyone"/>
      <w:r>
        <w:rPr>
          <w:rFonts w:hint="eastAsia"/>
        </w:rPr>
        <w:t>掌握</w:t>
      </w:r>
      <w:r>
        <w:rPr>
          <w:rFonts w:hint="eastAsia"/>
        </w:rPr>
        <w:t>RS-232</w:t>
      </w:r>
      <w:r>
        <w:rPr>
          <w:rFonts w:hint="eastAsia"/>
        </w:rPr>
        <w:t>的接线方式以及通过虚拟机进行串口连接实验</w:t>
      </w:r>
    </w:p>
    <w:permEnd w:id="10"/>
    <w:p w:rsidR="00491B9C" w:rsidRDefault="00491B9C" w:rsidP="00491B9C">
      <w:pPr>
        <w:pStyle w:val="1"/>
        <w:spacing w:before="240" w:after="240"/>
      </w:pPr>
      <w:r>
        <w:t>实验环境</w:t>
      </w:r>
    </w:p>
    <w:p w:rsidR="003A3EB0" w:rsidRPr="003A3EB0" w:rsidRDefault="003A3EB0" w:rsidP="00491B9C">
      <w:pPr>
        <w:pStyle w:val="a0"/>
        <w:spacing w:before="120" w:after="120"/>
        <w:ind w:firstLine="480"/>
      </w:pPr>
      <w:permStart w:id="11" w:edGrp="everyone"/>
      <w:r>
        <w:t>通过</w:t>
      </w:r>
      <w:r>
        <w:t>VMware</w:t>
      </w:r>
      <w:r>
        <w:t>安装了两台</w:t>
      </w:r>
      <w:r>
        <w:t>win10</w:t>
      </w:r>
      <w:r>
        <w:t>操作系统的虚拟机；</w:t>
      </w:r>
      <w:r>
        <w:t>VScode</w:t>
      </w:r>
    </w:p>
    <w:permEnd w:id="11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3A3EB0" w:rsidP="003A3EB0">
      <w:pPr>
        <w:pStyle w:val="a0"/>
        <w:numPr>
          <w:ilvl w:val="0"/>
          <w:numId w:val="9"/>
        </w:numPr>
        <w:spacing w:before="120" w:after="120"/>
        <w:ind w:firstLineChars="0"/>
      </w:pPr>
      <w:permStart w:id="12" w:edGrp="everyone"/>
      <w:r>
        <w:rPr>
          <w:rFonts w:hint="eastAsia"/>
        </w:rPr>
        <w:t>创建两台虚拟机以及</w:t>
      </w:r>
      <w:r>
        <w:rPr>
          <w:rFonts w:hint="eastAsia"/>
        </w:rPr>
        <w:t>VScode</w:t>
      </w:r>
    </w:p>
    <w:p w:rsidR="003A3EB0" w:rsidRDefault="003A3EB0" w:rsidP="003A3EB0">
      <w:pPr>
        <w:spacing w:before="120" w:after="120"/>
        <w:ind w:left="480"/>
      </w:pPr>
      <w:r>
        <w:rPr>
          <w:noProof/>
        </w:rPr>
        <w:drawing>
          <wp:inline distT="0" distB="0" distL="0" distR="0">
            <wp:extent cx="3044345" cy="1909763"/>
            <wp:effectExtent l="19050" t="0" r="3655" b="0"/>
            <wp:docPr id="1" name="图片 0" descr="20200302160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16084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345" cy="19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3A3EB0" w:rsidRDefault="003A3EB0" w:rsidP="0059702A">
      <w:pPr>
        <w:spacing w:before="120" w:after="120"/>
        <w:ind w:firstLineChars="200" w:firstLine="480"/>
      </w:pPr>
      <w:r>
        <w:rPr>
          <w:noProof/>
        </w:rPr>
        <w:drawing>
          <wp:inline distT="0" distB="0" distL="0" distR="0">
            <wp:extent cx="3044825" cy="1699201"/>
            <wp:effectExtent l="19050" t="0" r="3175" b="0"/>
            <wp:docPr id="2" name="图片 1" descr="2020030216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16093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637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B0" w:rsidRDefault="003A3EB0" w:rsidP="003A3EB0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调试端口</w:t>
      </w:r>
    </w:p>
    <w:p w:rsidR="003A3EB0" w:rsidRDefault="003A3EB0" w:rsidP="0059702A">
      <w:pPr>
        <w:spacing w:before="120" w:after="120"/>
        <w:ind w:firstLineChars="350" w:firstLine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90688" cy="1846059"/>
            <wp:effectExtent l="19050" t="0" r="4762" b="0"/>
            <wp:docPr id="4" name="图片 3" descr="2020030216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16090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01" cy="18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2A" w:rsidRDefault="0059702A" w:rsidP="003A3EB0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rFonts w:hint="eastAsia"/>
        </w:rPr>
        <w:t>接受和发送</w:t>
      </w:r>
    </w:p>
    <w:p w:rsidR="0059702A" w:rsidRDefault="0059702A" w:rsidP="003A3EB0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37309" cy="2305050"/>
            <wp:effectExtent l="19050" t="0" r="0" b="0"/>
            <wp:docPr id="6" name="图片 5" descr="2020030221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2127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236" cy="23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2A" w:rsidRDefault="0059702A" w:rsidP="003A3EB0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>
            <wp:extent cx="3044242" cy="2286000"/>
            <wp:effectExtent l="19050" t="0" r="3758" b="0"/>
            <wp:docPr id="7" name="图片 6" descr="20200302212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3022127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476" cy="22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D4081B" w:rsidRDefault="0059702A" w:rsidP="0059702A">
      <w:pPr>
        <w:pStyle w:val="a0"/>
        <w:spacing w:before="120" w:after="120"/>
        <w:ind w:firstLine="480"/>
        <w:rPr>
          <w:rFonts w:hint="eastAsia"/>
        </w:rPr>
      </w:pPr>
      <w:permStart w:id="13" w:edGrp="everyone"/>
      <w:r>
        <w:rPr>
          <w:rFonts w:hint="eastAsia"/>
        </w:rPr>
        <w:t>刚开始采用虚拟机设备进行实验，但是设备太垃圾了，完全跑不起来，后面采用</w:t>
      </w:r>
      <w:r>
        <w:rPr>
          <w:rFonts w:hint="eastAsia"/>
        </w:rPr>
        <w:t>psvd</w:t>
      </w:r>
      <w:r>
        <w:rPr>
          <w:rFonts w:hint="eastAsia"/>
        </w:rPr>
        <w:t>虚拟接口，完成实验。</w:t>
      </w:r>
    </w:p>
    <w:permEnd w:id="13"/>
    <w:p w:rsidR="0059702A" w:rsidRPr="00D4081B" w:rsidRDefault="0059702A" w:rsidP="0059702A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59702A" w:rsidRPr="00D4081B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56E" w:rsidRDefault="005E156E" w:rsidP="007463A1">
      <w:r>
        <w:separator/>
      </w:r>
    </w:p>
  </w:endnote>
  <w:endnote w:type="continuationSeparator" w:id="1">
    <w:p w:rsidR="005E156E" w:rsidRDefault="005E156E" w:rsidP="00746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0" w:rsidRPr="00020260" w:rsidRDefault="007305F1" w:rsidP="00020260">
    <w:pPr>
      <w:pStyle w:val="afb"/>
      <w:jc w:val="center"/>
    </w:pPr>
    <w:r w:rsidRPr="00020260">
      <w:fldChar w:fldCharType="begin"/>
    </w:r>
    <w:r w:rsidR="00020260" w:rsidRPr="00020260">
      <w:instrText>PAGE  \* Arabic  \* MERGEFORMAT</w:instrText>
    </w:r>
    <w:r w:rsidRPr="00020260">
      <w:fldChar w:fldCharType="separate"/>
    </w:r>
    <w:r w:rsidR="0059702A" w:rsidRPr="0059702A">
      <w:rPr>
        <w:noProof/>
        <w:lang w:val="zh-CN"/>
      </w:rPr>
      <w:t>1</w:t>
    </w:r>
    <w:r w:rsidRPr="0002026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56E" w:rsidRDefault="005E156E" w:rsidP="007463A1">
      <w:r>
        <w:separator/>
      </w:r>
    </w:p>
  </w:footnote>
  <w:footnote w:type="continuationSeparator" w:id="1">
    <w:p w:rsidR="005E156E" w:rsidRDefault="005E156E" w:rsidP="00746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F4CE6"/>
    <w:multiLevelType w:val="hybridMultilevel"/>
    <w:tmpl w:val="F280A332"/>
    <w:lvl w:ilvl="0" w:tplc="DE04E9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ttachedTemplate r:id="rId1"/>
  <w:documentProtection w:edit="readOnly" w:enforcement="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E156E"/>
    <w:rsid w:val="00020260"/>
    <w:rsid w:val="00097805"/>
    <w:rsid w:val="0011621D"/>
    <w:rsid w:val="001A5A3B"/>
    <w:rsid w:val="002122E7"/>
    <w:rsid w:val="002C336F"/>
    <w:rsid w:val="00361E53"/>
    <w:rsid w:val="003A3EB0"/>
    <w:rsid w:val="003D6017"/>
    <w:rsid w:val="00412C19"/>
    <w:rsid w:val="00454347"/>
    <w:rsid w:val="00491B9C"/>
    <w:rsid w:val="004F7E27"/>
    <w:rsid w:val="00542597"/>
    <w:rsid w:val="0059702A"/>
    <w:rsid w:val="005E156E"/>
    <w:rsid w:val="007305F1"/>
    <w:rsid w:val="007463A1"/>
    <w:rsid w:val="007A20A4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afterLines="20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afterLines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afterLines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3A3EB0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3A3EB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D3A9-8AE1-45EE-A366-4465772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7</TotalTime>
  <Pages>1</Pages>
  <Words>44</Words>
  <Characters>253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2020-03-02T13:29:00Z</dcterms:created>
  <dcterms:modified xsi:type="dcterms:W3CDTF">2020-03-02T13:36:00Z</dcterms:modified>
</cp:coreProperties>
</file>